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C674BA" w:rsidP="00D53DA7">
      <w:pPr>
        <w:jc w:val="center"/>
      </w:pPr>
      <w:sdt>
        <w:sdtPr>
          <w:rPr>
            <w:u w:val="single"/>
          </w:rPr>
          <w:alias w:val="Matière"/>
          <w:tag w:val="Matière"/>
          <w:id w:val="213808947"/>
          <w:placeholder>
            <w:docPart w:val="C33EB55F55134C2F9B8E229EC43605BE"/>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DE0CAC">
            <w:rPr>
              <w:u w:val="single"/>
            </w:rPr>
            <w:t>Histoire géographie</w:t>
          </w:r>
        </w:sdtContent>
      </w:sdt>
    </w:p>
    <w:p w:rsidR="008E776B" w:rsidRDefault="00C674BA" w:rsidP="00DE0ED7">
      <w:pPr>
        <w:jc w:val="center"/>
      </w:pPr>
      <w:sdt>
        <w:sdtPr>
          <w:rPr>
            <w:u w:val="single"/>
          </w:rPr>
          <w:alias w:val="sujet"/>
          <w:tag w:val="Sujet"/>
          <w:id w:val="213808936"/>
          <w:placeholder>
            <w:docPart w:val="E9F40C31B8C7417DA641F69606146B04"/>
          </w:placeholder>
        </w:sdtPr>
        <w:sdtEndPr/>
        <w:sdtContent>
          <w:r w:rsidR="00DE0CAC">
            <w:rPr>
              <w:u w:val="single"/>
            </w:rPr>
            <w:t>Composition d’Histoire</w:t>
          </w:r>
        </w:sdtContent>
      </w:sdt>
    </w:p>
    <w:p w:rsidR="008E776B" w:rsidRDefault="00A941B5">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iCuJTSkCAABO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8E776B" w:rsidRDefault="00DE0CAC">
      <w:pPr>
        <w:rPr>
          <w:b/>
          <w:bCs/>
        </w:rPr>
      </w:pPr>
      <w:r w:rsidRPr="00DE0CAC">
        <w:rPr>
          <w:b/>
          <w:bCs/>
        </w:rPr>
        <w:t>Epreuve majeur</w:t>
      </w:r>
    </w:p>
    <w:p w:rsidR="00D50CA6" w:rsidRDefault="00D50CA6">
      <w:r>
        <w:t>Sujet 2 :</w:t>
      </w:r>
    </w:p>
    <w:p w:rsidR="00FF68DA" w:rsidRDefault="00FF68DA" w:rsidP="00FF68DA">
      <w:pPr>
        <w:ind w:firstLine="708"/>
      </w:pPr>
      <w:r>
        <w:t xml:space="preserve">Le roi Louis XVI aurait pu devenir roi constitutionnel s’il avait accepté que le clergé devienne fonctionnaire d’état, cela aurait évité d’aggraver les tensions déjà présentes. Mais aussi, s’il avait laissé les représentants du tiers état se réunir. Louis XVI aurait </w:t>
      </w:r>
      <w:r w:rsidR="00814510">
        <w:t xml:space="preserve">pu </w:t>
      </w:r>
      <w:r w:rsidR="00814510">
        <w:t>devenir roi constitutionnel s’il</w:t>
      </w:r>
      <w:r w:rsidR="00814510">
        <w:t xml:space="preserve"> était retourné à Paris avant que l’on vienne le chercher par la marche des femmes le cinq au six aout 1789. Il aurait pu espérer </w:t>
      </w:r>
      <w:r w:rsidR="00814510">
        <w:t>devenir roi constitutionnel s’il</w:t>
      </w:r>
      <w:r w:rsidR="00814510">
        <w:t xml:space="preserve"> n’avait pas tenté de fuir à Varenne, car cette tentative fuite a augmenté le nombre d’ennemi qu’il avait. Mais Il aurait peut-être eu une chance s’il n’avait pas fait venir les gardes suisses pour le protéger ou demandé à ses cousins d’envoyer des troupes dans sur le sol français.</w:t>
      </w:r>
    </w:p>
    <w:p w:rsidR="00814510" w:rsidRDefault="00814510" w:rsidP="00FF68DA">
      <w:pPr>
        <w:ind w:firstLine="708"/>
      </w:pPr>
      <w:r>
        <w:t xml:space="preserve">Il aurait pu </w:t>
      </w:r>
      <w:r>
        <w:t>devenir roi constitutionnel s</w:t>
      </w:r>
      <w:r>
        <w:t xml:space="preserve">i la révolution bourgeoise était resté bourgeoise, il </w:t>
      </w:r>
      <w:r w:rsidR="00A941B5">
        <w:t>aurait</w:t>
      </w:r>
      <w:r>
        <w:t xml:space="preserve"> pu </w:t>
      </w:r>
      <w:r w:rsidR="00A941B5">
        <w:t>garder des alliés qui lui serait restés fidèles jusqu’au bout. Mais aussi s’il n’y avait pas eu la grande peur dans les campagnes tuants beaucoup des membres de ma noblesse. S’il avait fait des guerres moins couteuses réduit le nombre d’impôts. Il aurait eu une chance de</w:t>
      </w:r>
      <w:r w:rsidR="00A941B5">
        <w:t xml:space="preserve"> devenir roi constitutionnel</w:t>
      </w:r>
      <w:r w:rsidR="00A941B5">
        <w:t>.</w:t>
      </w:r>
      <w:bookmarkStart w:id="0" w:name="_GoBack"/>
      <w:bookmarkEnd w:id="0"/>
    </w:p>
    <w:p w:rsidR="00D50CA6" w:rsidRPr="00DE0CAC" w:rsidRDefault="00D50CA6"/>
    <w:p w:rsidR="00DE0CAC" w:rsidRDefault="00DE0CAC">
      <w:pPr>
        <w:rPr>
          <w:b/>
          <w:bCs/>
        </w:rPr>
      </w:pPr>
      <w:r w:rsidRPr="00DE0CAC">
        <w:rPr>
          <w:b/>
          <w:bCs/>
        </w:rPr>
        <w:t>Epreuve mineur</w:t>
      </w:r>
    </w:p>
    <w:p w:rsidR="00D50CA6" w:rsidRDefault="00D50CA6" w:rsidP="00D50CA6">
      <w:pPr>
        <w:jc w:val="center"/>
        <w:rPr>
          <w:b/>
          <w:bCs/>
        </w:rPr>
      </w:pPr>
      <w:r>
        <w:rPr>
          <w:b/>
          <w:bCs/>
        </w:rPr>
        <w:t>Titre : Schéma de l’Archipel Mondial.</w:t>
      </w:r>
    </w:p>
    <w:p w:rsidR="00DE0CAC" w:rsidRDefault="00A941B5">
      <w:r>
        <w:rPr>
          <w:noProof/>
        </w:rPr>
        <mc:AlternateContent>
          <mc:Choice Requires="wps">
            <w:drawing>
              <wp:anchor distT="0" distB="0" distL="114300" distR="114300" simplePos="0" relativeHeight="251667456" behindDoc="0" locked="0" layoutInCell="1" allowOverlap="1">
                <wp:simplePos x="0" y="0"/>
                <wp:positionH relativeFrom="column">
                  <wp:posOffset>1567815</wp:posOffset>
                </wp:positionH>
                <wp:positionV relativeFrom="paragraph">
                  <wp:posOffset>1962785</wp:posOffset>
                </wp:positionV>
                <wp:extent cx="401320" cy="166370"/>
                <wp:effectExtent l="10160" t="11430" r="7620" b="1270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320" cy="166370"/>
                        </a:xfrm>
                        <a:prstGeom prst="rect">
                          <a:avLst/>
                        </a:prstGeom>
                        <a:solidFill>
                          <a:srgbClr val="FFFFFF"/>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DC6AE" id="Rectangle 12" o:spid="_x0000_s1026" style="position:absolute;margin-left:123.45pt;margin-top:154.55pt;width:31.6pt;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">
                <v:stroke opacity="0"/>
              </v:rect>
            </w:pict>
          </mc:Fallback>
        </mc:AlternateContent>
      </w:r>
      <w:r w:rsidR="0034105C">
        <w:rPr>
          <w:noProof/>
        </w:rPr>
        <w:drawing>
          <wp:anchor distT="0" distB="0" distL="114300" distR="114300" simplePos="0" relativeHeight="251658240" behindDoc="0" locked="0" layoutInCell="1" allowOverlap="1" wp14:anchorId="242A1A71">
            <wp:simplePos x="0" y="0"/>
            <wp:positionH relativeFrom="column">
              <wp:posOffset>3037389</wp:posOffset>
            </wp:positionH>
            <wp:positionV relativeFrom="paragraph">
              <wp:posOffset>924820</wp:posOffset>
            </wp:positionV>
            <wp:extent cx="95250" cy="377190"/>
            <wp:effectExtent l="76200" t="19050" r="571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509877">
                      <a:off x="0" y="0"/>
                      <a:ext cx="95250" cy="37719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3103" behindDoc="0" locked="0" layoutInCell="1" allowOverlap="1">
                <wp:simplePos x="0" y="0"/>
                <wp:positionH relativeFrom="column">
                  <wp:posOffset>5711825</wp:posOffset>
                </wp:positionH>
                <wp:positionV relativeFrom="paragraph">
                  <wp:posOffset>1639570</wp:posOffset>
                </wp:positionV>
                <wp:extent cx="90805" cy="360680"/>
                <wp:effectExtent l="10795" t="12065" r="12700" b="825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60680"/>
                        </a:xfrm>
                        <a:prstGeom prst="rect">
                          <a:avLst/>
                        </a:prstGeom>
                        <a:solidFill>
                          <a:srgbClr val="FFFFFF"/>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5F7D9" id="Rectangle 11" o:spid="_x0000_s1026" style="position:absolute;margin-left:449.75pt;margin-top:129.1pt;width:7.15pt;height:28.4pt;z-index:251663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">
                <v:stroke opacity="0"/>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4899025</wp:posOffset>
                </wp:positionH>
                <wp:positionV relativeFrom="paragraph">
                  <wp:posOffset>1511300</wp:posOffset>
                </wp:positionV>
                <wp:extent cx="1720215" cy="529590"/>
                <wp:effectExtent l="7620" t="7620" r="5715" b="571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215" cy="52959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1D7149" w:rsidRDefault="001D7149">
                            <w:r>
                              <w:t>Echanges mondiaux</w:t>
                            </w:r>
                            <w:r w:rsidR="0027663D">
                              <w:t xml:space="preserve"> et par mégapole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385.75pt;margin-top:119pt;width:135.45pt;height:4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" filled="f" fillcolor="white [3212]">
                <v:stroke opacity="0"/>
                <v:textbox>
                  <w:txbxContent>
                    <w:p w:rsidR="001D7149" w:rsidRDefault="001D7149">
                      <w:r>
                        <w:t>Echanges mondiaux</w:t>
                      </w:r>
                      <w:r w:rsidR="0027663D">
                        <w:t xml:space="preserve"> et par mégapole</w:t>
                      </w:r>
                    </w:p>
                  </w:txbxContent>
                </v:textbox>
              </v:shape>
            </w:pict>
          </mc:Fallback>
        </mc:AlternateContent>
      </w:r>
      <w:r>
        <w:rPr>
          <w:noProof/>
        </w:rPr>
        <mc:AlternateContent>
          <mc:Choice Requires="wps">
            <w:drawing>
              <wp:anchor distT="0" distB="0" distL="114300" distR="114300" simplePos="0" relativeHeight="251664383" behindDoc="0" locked="0" layoutInCell="1" allowOverlap="1">
                <wp:simplePos x="0" y="0"/>
                <wp:positionH relativeFrom="column">
                  <wp:posOffset>5709920</wp:posOffset>
                </wp:positionH>
                <wp:positionV relativeFrom="paragraph">
                  <wp:posOffset>1993265</wp:posOffset>
                </wp:positionV>
                <wp:extent cx="90805" cy="160020"/>
                <wp:effectExtent l="8890" t="13335" r="5080" b="762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60020"/>
                        </a:xfrm>
                        <a:prstGeom prst="rect">
                          <a:avLst/>
                        </a:prstGeom>
                        <a:solidFill>
                          <a:srgbClr val="FFFFFF"/>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81C61" id="Rectangle 9" o:spid="_x0000_s1026" style="position:absolute;margin-left:449.6pt;margin-top:156.95pt;width:7.15pt;height:12.6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">
                <v:stroke opacity="0"/>
              </v:rect>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4615180</wp:posOffset>
                </wp:positionH>
                <wp:positionV relativeFrom="paragraph">
                  <wp:posOffset>1845945</wp:posOffset>
                </wp:positionV>
                <wp:extent cx="1526540" cy="428625"/>
                <wp:effectExtent l="10160" t="8890" r="635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286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3247" w:rsidRDefault="00E93247">
                            <w:r>
                              <w:t>Echanges entre pays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30" type="#_x0000_t202" style="position:absolute;left:0;text-align:left;margin-left:363.4pt;margin-top:145.35pt;width:120.2pt;height:33.7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" filled="f">
                <v:stroke opacity="0"/>
                <v:textbox style="mso-fit-shape-to-text:t">
                  <w:txbxContent>
                    <w:p w:rsidR="00E93247" w:rsidRDefault="00E93247">
                      <w:r>
                        <w:t>Echanges entre pays</w:t>
                      </w:r>
                    </w:p>
                  </w:txbxContent>
                </v:textbox>
              </v:shape>
            </w:pict>
          </mc:Fallback>
        </mc:AlternateContent>
      </w:r>
      <w:r>
        <w:rPr>
          <w:noProof/>
        </w:rPr>
        <mc:AlternateContent>
          <mc:Choice Requires="wps">
            <w:drawing>
              <wp:anchor distT="0" distB="0" distL="114300" distR="114300" simplePos="0" relativeHeight="251662847" behindDoc="0" locked="0" layoutInCell="1" allowOverlap="1">
                <wp:simplePos x="0" y="0"/>
                <wp:positionH relativeFrom="column">
                  <wp:posOffset>5711825</wp:posOffset>
                </wp:positionH>
                <wp:positionV relativeFrom="paragraph">
                  <wp:posOffset>1744980</wp:posOffset>
                </wp:positionV>
                <wp:extent cx="45085" cy="149225"/>
                <wp:effectExtent l="10795" t="12700" r="10795" b="952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49225"/>
                        </a:xfrm>
                        <a:prstGeom prst="rect">
                          <a:avLst/>
                        </a:prstGeom>
                        <a:solidFill>
                          <a:srgbClr val="FFFFFF"/>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83829" id="Rectangle 7" o:spid="_x0000_s1026" style="position:absolute;margin-left:449.75pt;margin-top:137.4pt;width:3.55pt;height:11.7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">
                <v:stroke opacity="0"/>
              </v:rec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4246245</wp:posOffset>
                </wp:positionH>
                <wp:positionV relativeFrom="paragraph">
                  <wp:posOffset>1249680</wp:posOffset>
                </wp:positionV>
                <wp:extent cx="1617980" cy="475615"/>
                <wp:effectExtent l="12065" t="12700" r="8255" b="698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47561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1D7149" w:rsidRDefault="001D7149" w:rsidP="001D7149">
                            <w:pPr>
                              <w:spacing w:before="0" w:after="0"/>
                            </w:pPr>
                            <w:r>
                              <w:t>Mégapoles</w:t>
                            </w:r>
                          </w:p>
                          <w:p w:rsidR="001D7149" w:rsidRDefault="001D7149" w:rsidP="001D7149">
                            <w:pPr>
                              <w:spacing w:before="0" w:after="0"/>
                            </w:pPr>
                            <w:r>
                              <w:t>Métropoles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34.35pt;margin-top:98.4pt;width:127.4pt;height:3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" filled="f">
                <v:stroke opacity="0"/>
                <v:textbox>
                  <w:txbxContent>
                    <w:p w:rsidR="001D7149" w:rsidRDefault="001D7149" w:rsidP="001D7149">
                      <w:pPr>
                        <w:spacing w:before="0" w:after="0"/>
                      </w:pPr>
                      <w:r>
                        <w:t>Mégapoles</w:t>
                      </w:r>
                    </w:p>
                    <w:p w:rsidR="001D7149" w:rsidRDefault="001D7149" w:rsidP="001D7149">
                      <w:pPr>
                        <w:spacing w:before="0" w:after="0"/>
                      </w:pPr>
                      <w:r>
                        <w:t>Métropoles</w:t>
                      </w:r>
                    </w:p>
                  </w:txbxContent>
                </v:textbox>
              </v:shape>
            </w:pict>
          </mc:Fallback>
        </mc:AlternateContent>
      </w:r>
      <w:r w:rsidR="001D7149">
        <w:rPr>
          <w:noProof/>
        </w:rPr>
        <w:drawing>
          <wp:inline distT="0" distB="0" distL="0" distR="0">
            <wp:extent cx="5758180" cy="22374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8180" cy="2237464"/>
                    </a:xfrm>
                    <a:prstGeom prst="rect">
                      <a:avLst/>
                    </a:prstGeom>
                    <a:noFill/>
                    <a:ln>
                      <a:noFill/>
                    </a:ln>
                  </pic:spPr>
                </pic:pic>
              </a:graphicData>
            </a:graphic>
          </wp:inline>
        </w:drawing>
      </w:r>
    </w:p>
    <w:p w:rsidR="0027663D" w:rsidRPr="00DE0CAC" w:rsidRDefault="0027663D"/>
    <w:sectPr w:rsidR="0027663D" w:rsidRPr="00DE0CAC" w:rsidSect="00670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4BA" w:rsidRDefault="00C674BA" w:rsidP="007E6A72">
      <w:pPr>
        <w:spacing w:before="0" w:after="0"/>
      </w:pPr>
      <w:r>
        <w:separator/>
      </w:r>
    </w:p>
  </w:endnote>
  <w:endnote w:type="continuationSeparator" w:id="0">
    <w:p w:rsidR="00C674BA" w:rsidRDefault="00C674BA"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A941B5">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C674BA">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32"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IYB&#10;tH9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C674BA">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4BA" w:rsidRDefault="00C674BA" w:rsidP="007E6A72">
      <w:pPr>
        <w:spacing w:before="0" w:after="0"/>
      </w:pPr>
      <w:r>
        <w:separator/>
      </w:r>
    </w:p>
  </w:footnote>
  <w:footnote w:type="continuationSeparator" w:id="0">
    <w:p w:rsidR="00C674BA" w:rsidRDefault="00C674BA"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1-29T00:00:00Z">
          <w:dateFormat w:val="dddd d MMMM yyyy"/>
          <w:lid w:val="fr-FR"/>
          <w:storeMappedDataAs w:val="dateTime"/>
          <w:calendar w:val="gregorian"/>
        </w:date>
      </w:sdtPr>
      <w:sdtEndPr/>
      <w:sdtContent>
        <w:r w:rsidR="00DE0CAC">
          <w:rPr>
            <w:color w:val="FF0000"/>
            <w:u w:val="single"/>
          </w:rPr>
          <w:t>vendredi 29 novembre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DE0CAC">
          <w:rPr>
            <w:color w:val="FF0000"/>
            <w:u w:val="single"/>
          </w:rPr>
          <w:t>Histoire géographie</w:t>
        </w:r>
      </w:sdtContent>
    </w:sdt>
  </w:p>
  <w:p w:rsidR="00620033" w:rsidRPr="002D308F" w:rsidRDefault="00C674BA" w:rsidP="00742FED">
    <w:pPr>
      <w:pStyle w:val="En-tte"/>
      <w:rPr>
        <w:color w:val="FF0000"/>
      </w:rPr>
    </w:pPr>
    <w:sdt>
      <w:sdtPr>
        <w:rPr>
          <w:color w:val="FF0000"/>
        </w:rPr>
        <w:alias w:val="classe"/>
        <w:tag w:val="classe"/>
        <w:id w:val="213808923"/>
        <w:placeholder/>
      </w:sdtPr>
      <w:sdtEndPr/>
      <w:sdtContent>
        <w:r w:rsidR="00DE0CAC">
          <w:rPr>
            <w:color w:val="FF0000"/>
            <w:u w:val="single"/>
          </w:rPr>
          <w:t>1</w:t>
        </w:r>
        <w:r w:rsidR="00DE0CAC" w:rsidRPr="00DE0CAC">
          <w:rPr>
            <w:color w:val="FF0000"/>
            <w:u w:val="single"/>
            <w:vertAlign w:val="superscript"/>
          </w:rPr>
          <w:t>ère</w:t>
        </w:r>
        <w:r w:rsidR="00DE0CAC">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DE0CAC">
          <w:rPr>
            <w:color w:val="FF0000"/>
            <w:u w:val="single"/>
          </w:rPr>
          <w:t>Comosition d’Histoire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AC"/>
    <w:rsid w:val="00096B4B"/>
    <w:rsid w:val="001D7149"/>
    <w:rsid w:val="0024605F"/>
    <w:rsid w:val="00266F96"/>
    <w:rsid w:val="0027663D"/>
    <w:rsid w:val="00286DE3"/>
    <w:rsid w:val="002B2BC1"/>
    <w:rsid w:val="002C31C7"/>
    <w:rsid w:val="002C3BCF"/>
    <w:rsid w:val="002D308F"/>
    <w:rsid w:val="00316CCC"/>
    <w:rsid w:val="0032533A"/>
    <w:rsid w:val="0034105C"/>
    <w:rsid w:val="003826E5"/>
    <w:rsid w:val="00384AFA"/>
    <w:rsid w:val="003A4BD3"/>
    <w:rsid w:val="00556637"/>
    <w:rsid w:val="0057086E"/>
    <w:rsid w:val="005864F5"/>
    <w:rsid w:val="006016FE"/>
    <w:rsid w:val="00620033"/>
    <w:rsid w:val="006240BA"/>
    <w:rsid w:val="0064274E"/>
    <w:rsid w:val="00643555"/>
    <w:rsid w:val="006705F3"/>
    <w:rsid w:val="00696649"/>
    <w:rsid w:val="00742FED"/>
    <w:rsid w:val="00791FD2"/>
    <w:rsid w:val="007E5F82"/>
    <w:rsid w:val="007E6A72"/>
    <w:rsid w:val="007F51FF"/>
    <w:rsid w:val="00804546"/>
    <w:rsid w:val="00814510"/>
    <w:rsid w:val="00854BCA"/>
    <w:rsid w:val="008B4300"/>
    <w:rsid w:val="008E2B13"/>
    <w:rsid w:val="008E6E35"/>
    <w:rsid w:val="008E776B"/>
    <w:rsid w:val="00927F0D"/>
    <w:rsid w:val="0095107C"/>
    <w:rsid w:val="009C7E72"/>
    <w:rsid w:val="00A5406E"/>
    <w:rsid w:val="00A941B5"/>
    <w:rsid w:val="00A9528F"/>
    <w:rsid w:val="00AD18F8"/>
    <w:rsid w:val="00B5121A"/>
    <w:rsid w:val="00BA2AD3"/>
    <w:rsid w:val="00BB1BBE"/>
    <w:rsid w:val="00BD64C6"/>
    <w:rsid w:val="00C674BA"/>
    <w:rsid w:val="00C9092A"/>
    <w:rsid w:val="00CB7CE4"/>
    <w:rsid w:val="00CC530F"/>
    <w:rsid w:val="00CF1DAB"/>
    <w:rsid w:val="00D50CA6"/>
    <w:rsid w:val="00D53DA7"/>
    <w:rsid w:val="00DE0CAC"/>
    <w:rsid w:val="00DE0ED7"/>
    <w:rsid w:val="00DE7532"/>
    <w:rsid w:val="00E93247"/>
    <w:rsid w:val="00F50B03"/>
    <w:rsid w:val="00F85960"/>
    <w:rsid w:val="00FC2796"/>
    <w:rsid w:val="00FE2AF9"/>
    <w:rsid w:val="00FF68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20ED9"/>
  <w15:docId w15:val="{3323429F-FCA3-4F56-A023-CC71B1E1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3EB55F55134C2F9B8E229EC43605BE"/>
        <w:category>
          <w:name w:val="Général"/>
          <w:gallery w:val="placeholder"/>
        </w:category>
        <w:types>
          <w:type w:val="bbPlcHdr"/>
        </w:types>
        <w:behaviors>
          <w:behavior w:val="content"/>
        </w:behaviors>
        <w:guid w:val="{F7304602-6466-4C83-8982-566C0166F9DC}"/>
      </w:docPartPr>
      <w:docPartBody>
        <w:p w:rsidR="00000000" w:rsidRDefault="002535D6">
          <w:pPr>
            <w:pStyle w:val="C33EB55F55134C2F9B8E229EC43605BE"/>
          </w:pPr>
          <w:r w:rsidRPr="00456C14">
            <w:rPr>
              <w:rStyle w:val="Textedelespacerserv"/>
            </w:rPr>
            <w:t>Choisissez un élément.</w:t>
          </w:r>
        </w:p>
      </w:docPartBody>
    </w:docPart>
    <w:docPart>
      <w:docPartPr>
        <w:name w:val="E9F40C31B8C7417DA641F69606146B04"/>
        <w:category>
          <w:name w:val="Général"/>
          <w:gallery w:val="placeholder"/>
        </w:category>
        <w:types>
          <w:type w:val="bbPlcHdr"/>
        </w:types>
        <w:behaviors>
          <w:behavior w:val="content"/>
        </w:behaviors>
        <w:guid w:val="{08491613-6A9D-4925-B573-F1A3A83FE40B}"/>
      </w:docPartPr>
      <w:docPartBody>
        <w:p w:rsidR="00000000" w:rsidRDefault="002535D6">
          <w:pPr>
            <w:pStyle w:val="E9F40C31B8C7417DA641F69606146B04"/>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D6"/>
    <w:rsid w:val="002535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33EB55F55134C2F9B8E229EC43605BE">
    <w:name w:val="C33EB55F55134C2F9B8E229EC43605BE"/>
  </w:style>
  <w:style w:type="paragraph" w:customStyle="1" w:styleId="E9F40C31B8C7417DA641F69606146B04">
    <w:name w:val="E9F40C31B8C7417DA641F69606146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123</TotalTime>
  <Pages>1</Pages>
  <Words>200</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1</cp:revision>
  <dcterms:created xsi:type="dcterms:W3CDTF">2019-11-29T12:59:00Z</dcterms:created>
  <dcterms:modified xsi:type="dcterms:W3CDTF">2019-11-29T15:02:00Z</dcterms:modified>
</cp:coreProperties>
</file>